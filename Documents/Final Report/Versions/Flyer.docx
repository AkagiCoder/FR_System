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A03BB" w14:textId="20024ED1" w:rsidR="00F7410B" w:rsidRDefault="00113C17" w:rsidP="00703202">
      <w:pPr>
        <w:spacing w:before="1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441D0BC" wp14:editId="0F75F3F5">
            <wp:simplePos x="0" y="0"/>
            <wp:positionH relativeFrom="column">
              <wp:posOffset>1333500</wp:posOffset>
            </wp:positionH>
            <wp:positionV relativeFrom="paragraph">
              <wp:posOffset>76200</wp:posOffset>
            </wp:positionV>
            <wp:extent cx="3270511" cy="1271019"/>
            <wp:effectExtent l="0" t="0" r="6350" b="5715"/>
            <wp:wrapTight wrapText="bothSides">
              <wp:wrapPolygon edited="0">
                <wp:start x="1132" y="0"/>
                <wp:lineTo x="1007" y="11010"/>
                <wp:lineTo x="0" y="16192"/>
                <wp:lineTo x="0" y="20402"/>
                <wp:lineTo x="377" y="21049"/>
                <wp:lineTo x="2894" y="21373"/>
                <wp:lineTo x="15099" y="21373"/>
                <wp:lineTo x="21516" y="20726"/>
                <wp:lineTo x="21516" y="16840"/>
                <wp:lineTo x="18748" y="16192"/>
                <wp:lineTo x="20635" y="12954"/>
                <wp:lineTo x="20887" y="1295"/>
                <wp:lineTo x="18370" y="648"/>
                <wp:lineTo x="4278" y="0"/>
                <wp:lineTo x="1132" y="0"/>
              </wp:wrapPolygon>
            </wp:wrapTight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511" cy="1271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202" w:rsidRPr="001A127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D23F17" wp14:editId="03D682D6">
                <wp:simplePos x="0" y="0"/>
                <wp:positionH relativeFrom="page">
                  <wp:posOffset>236855</wp:posOffset>
                </wp:positionH>
                <wp:positionV relativeFrom="page">
                  <wp:posOffset>254000</wp:posOffset>
                </wp:positionV>
                <wp:extent cx="7289800" cy="9575800"/>
                <wp:effectExtent l="0" t="0" r="8890" b="7620"/>
                <wp:wrapNone/>
                <wp:docPr id="35" name="Rectangle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C50122-9C3A-43EB-BEAB-A428EE2825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0" cy="95758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42D33CE3" id="Rectangle 34" o:spid="_x0000_s1026" style="position:absolute;margin-left:18.65pt;margin-top:20pt;width:574pt;height:754pt;z-index:-251657216;visibility:visible;mso-wrap-style:square;mso-width-percent:94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4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" fillcolor="#5fccfc [3206]" stroked="f">
                <w10:wrap anchorx="page" anchory="page"/>
              </v:rect>
            </w:pict>
          </mc:Fallback>
        </mc:AlternateContent>
      </w:r>
    </w:p>
    <w:p w14:paraId="2D69F37D" w14:textId="77777777" w:rsidR="00622A34" w:rsidRDefault="00622A34" w:rsidP="000656EA">
      <w:pPr>
        <w:pStyle w:val="Information"/>
        <w:rPr>
          <w:rStyle w:val="InformationChar"/>
        </w:rPr>
      </w:pPr>
    </w:p>
    <w:p w14:paraId="4E5C2D70" w14:textId="2E07362C" w:rsidR="00622A34" w:rsidRDefault="00622A34">
      <w:pPr>
        <w:rPr>
          <w:rStyle w:val="InformationCha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7D7DA92" wp14:editId="65B5F48C">
                <wp:simplePos x="0" y="0"/>
                <wp:positionH relativeFrom="margin">
                  <wp:align>right</wp:align>
                </wp:positionH>
                <wp:positionV relativeFrom="paragraph">
                  <wp:posOffset>1351280</wp:posOffset>
                </wp:positionV>
                <wp:extent cx="5882640" cy="672084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640" cy="6720840"/>
                          <a:chOff x="-891540" y="1661160"/>
                          <a:chExt cx="6380098" cy="6690060"/>
                        </a:xfrm>
                      </wpg:grpSpPr>
                      <wps:wsp>
                        <wps:cNvPr id="240" name="TextBox 239">
                          <a:extLst>
                            <a:ext uri="{FF2B5EF4-FFF2-40B4-BE49-F238E27FC236}">
                              <a16:creationId xmlns:a16="http://schemas.microsoft.com/office/drawing/2014/main" id="{12893E2C-85B2-4F0C-9BF7-111FDB2065CE}"/>
                            </a:ext>
                          </a:extLst>
                        </wps:cNvPr>
                        <wps:cNvSpPr txBox="1"/>
                        <wps:spPr>
                          <a:xfrm>
                            <a:off x="-340227" y="5628158"/>
                            <a:ext cx="5828785" cy="2723062"/>
                          </a:xfrm>
                          <a:prstGeom prst="rect">
                            <a:avLst/>
                          </a:prstGeom>
                          <a:noFill/>
                          <a:effectLst/>
                          <a:scene3d>
                            <a:camera prst="isometricOffAxis1Right">
                              <a:rot lat="19800000" lon="1800000" rev="0"/>
                            </a:camera>
                            <a:lightRig rig="threePt" dir="t"/>
                          </a:scene3d>
                        </wps:spPr>
                        <wps:txbx>
                          <w:txbxContent>
                            <w:p w14:paraId="1E6E4AEF" w14:textId="436F143D" w:rsidR="001A1276" w:rsidRDefault="006532FE" w:rsidP="00F7410B">
                              <w:pPr>
                                <w:pStyle w:val="Heading1"/>
                              </w:pPr>
                              <w:r>
                                <w:t xml:space="preserve">Convenient </w:t>
                              </w:r>
                            </w:p>
                            <w:p w14:paraId="077259A7" w14:textId="1577086C" w:rsidR="006532FE" w:rsidRPr="006532FE" w:rsidRDefault="006532FE" w:rsidP="006532FE">
                              <w:pPr>
                                <w:pStyle w:val="Heading1"/>
                              </w:pPr>
                              <w:r>
                                <w:t>Secure</w:t>
                              </w:r>
                            </w:p>
                            <w:p w14:paraId="40AFC951" w14:textId="77777777" w:rsidR="006532FE" w:rsidRPr="006532FE" w:rsidRDefault="006532FE" w:rsidP="006532FE"/>
                          </w:txbxContent>
                        </wps:txbx>
                        <wps:bodyPr wrap="square" lIns="0" tIns="0" rIns="0" bIns="0" rtlCol="0" anchor="ctr">
                          <a:noAutofit/>
                          <a:scene3d>
                            <a:camera prst="isometricOffAxis1Right">
                              <a:rot lat="1800000" lon="19800000" rev="0"/>
                            </a:camera>
                            <a:lightRig rig="brightRoom" dir="t"/>
                          </a:scene3d>
                          <a:sp3d extrusionH="1079500" prstMaterial="matte">
                            <a:bevelT w="38100" h="0"/>
                            <a:extrusionClr>
                              <a:schemeClr val="tx1"/>
                            </a:extrusionClr>
                            <a:contourClr>
                              <a:schemeClr val="accent1"/>
                            </a:contourClr>
                          </a:sp3d>
                        </wps:bodyPr>
                      </wps:wsp>
                      <wps:wsp>
                        <wps:cNvPr id="15" name="TextBox 14">
                          <a:extLst>
                            <a:ext uri="{FF2B5EF4-FFF2-40B4-BE49-F238E27FC236}">
                              <a16:creationId xmlns:a16="http://schemas.microsoft.com/office/drawing/2014/main" id="{B896A299-107A-47DA-B753-0600262DD853}"/>
                            </a:ext>
                          </a:extLst>
                        </wps:cNvPr>
                        <wps:cNvSpPr txBox="1"/>
                        <wps:spPr>
                          <a:xfrm>
                            <a:off x="-891540" y="1661160"/>
                            <a:ext cx="6149340" cy="1661160"/>
                          </a:xfrm>
                          <a:prstGeom prst="rect">
                            <a:avLst/>
                          </a:prstGeom>
                          <a:noFill/>
                          <a:effectLst/>
                          <a:scene3d>
                            <a:camera prst="orthographicFront">
                              <a:rot lat="19800000" lon="1800000" rev="0"/>
                            </a:camera>
                            <a:lightRig rig="threePt" dir="t">
                              <a:rot lat="0" lon="0" rev="6000000"/>
                            </a:lightRig>
                          </a:scene3d>
                        </wps:spPr>
                        <wps:txbx>
                          <w:txbxContent>
                            <w:p w14:paraId="5879E41E" w14:textId="0F314353" w:rsidR="00EC7C61" w:rsidRPr="00EC7C61" w:rsidRDefault="00EC7C61" w:rsidP="00EC7C61">
                              <w:pPr>
                                <w:pStyle w:val="Title"/>
                                <w:ind w:left="720"/>
                              </w:pPr>
                              <w:r>
                                <w:t xml:space="preserve">Facial Recongition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  <a:scene3d>
                            <a:camera prst="isometricOffAxis1Right">
                              <a:rot lat="1800000" lon="19800000" rev="0"/>
                            </a:camera>
                            <a:lightRig rig="brightRoom" dir="t">
                              <a:rot lat="0" lon="0" rev="6000000"/>
                            </a:lightRig>
                          </a:scene3d>
                          <a:sp3d extrusionH="254000" prstMaterial="matte">
                            <a:bevelT w="38100" h="0"/>
                            <a:extrusionClr>
                              <a:schemeClr val="tx1"/>
                            </a:extrusionClr>
                            <a:contourClr>
                              <a:schemeClr val="tx1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7DA92" id="Group 1" o:spid="_x0000_s1026" style="position:absolute;left:0;text-align:left;margin-left:412pt;margin-top:106.4pt;width:463.2pt;height:529.2pt;z-index:-251655168;mso-position-horizontal:right;mso-position-horizontal-relative:margin" coordorigin="-8915,16611" coordsize="63800,6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9" o:spid="_x0000_s1027" type="#_x0000_t202" style="position:absolute;left:-3402;top:56281;width:58287;height:27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" filled="f" stroked="f">
                  <v:textbox inset="0,0,0,0">
                    <w:txbxContent>
                      <w:p w14:paraId="1E6E4AEF" w14:textId="436F143D" w:rsidR="001A1276" w:rsidRDefault="006532FE" w:rsidP="00F7410B">
                        <w:pPr>
                          <w:pStyle w:val="Heading1"/>
                        </w:pPr>
                        <w:r>
                          <w:t xml:space="preserve">Convenient </w:t>
                        </w:r>
                      </w:p>
                      <w:p w14:paraId="077259A7" w14:textId="1577086C" w:rsidR="006532FE" w:rsidRPr="006532FE" w:rsidRDefault="006532FE" w:rsidP="006532FE">
                        <w:pPr>
                          <w:pStyle w:val="Heading1"/>
                        </w:pPr>
                        <w:r>
                          <w:t>Secure</w:t>
                        </w:r>
                      </w:p>
                      <w:p w14:paraId="40AFC951" w14:textId="77777777" w:rsidR="006532FE" w:rsidRPr="006532FE" w:rsidRDefault="006532FE" w:rsidP="006532FE"/>
                    </w:txbxContent>
                  </v:textbox>
                </v:shape>
                <v:shape id="TextBox 14" o:spid="_x0000_s1028" type="#_x0000_t202" style="position:absolute;left:-8915;top:16611;width:61493;height:1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5879E41E" w14:textId="0F314353" w:rsidR="00EC7C61" w:rsidRPr="00EC7C61" w:rsidRDefault="00EC7C61" w:rsidP="00EC7C61">
                        <w:pPr>
                          <w:pStyle w:val="Title"/>
                          <w:ind w:left="720"/>
                        </w:pPr>
                        <w:r>
                          <w:t xml:space="preserve">Facial Recongition 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>
        <w:rPr>
          <w:rStyle w:val="InformationChar"/>
        </w:rPr>
        <w:br w:type="page"/>
      </w:r>
    </w:p>
    <w:p w14:paraId="5AF7B6B4" w14:textId="1B3DF397" w:rsidR="00622A34" w:rsidRDefault="005A33C8" w:rsidP="00622A34">
      <w:pPr>
        <w:spacing w:before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6B60A" wp14:editId="65E90DAA">
                <wp:simplePos x="0" y="0"/>
                <wp:positionH relativeFrom="column">
                  <wp:posOffset>182880</wp:posOffset>
                </wp:positionH>
                <wp:positionV relativeFrom="paragraph">
                  <wp:posOffset>297180</wp:posOffset>
                </wp:positionV>
                <wp:extent cx="2400300" cy="1851660"/>
                <wp:effectExtent l="0" t="0" r="1905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8516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14789440" w14:textId="1DDD5C5E" w:rsidR="005A33C8" w:rsidRDefault="005A33C8"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1 out of 3 Americans have experienced a package theft. Roughly 325,000 houses were broken into in 2019. </w:t>
                            </w:r>
                          </w:p>
                          <w:p w14:paraId="5BB9B869" w14:textId="00CC4B46" w:rsidR="005A33C8" w:rsidRPr="005A33C8" w:rsidRDefault="005A33C8">
                            <w:pPr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6B60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left:0;text-align:left;margin-left:14.4pt;margin-top:23.4pt;width:189pt;height:14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" fillcolor="#5fccfc [3206]" strokecolor="#5fccfc [3206]" strokeweight=".5pt">
                <v:textbox>
                  <w:txbxContent>
                    <w:p w14:paraId="14789440" w14:textId="1DDD5C5E" w:rsidR="005A33C8" w:rsidRDefault="005A33C8">
                      <w:p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1 out of 3 Americans have experienced a package theft. Roughly 325,000 houses were broken into in 2019. </w:t>
                      </w:r>
                    </w:p>
                    <w:p w14:paraId="5BB9B869" w14:textId="00CC4B46" w:rsidR="005A33C8" w:rsidRPr="005A33C8" w:rsidRDefault="005A33C8">
                      <w:pPr>
                        <w:rPr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2A34" w:rsidRPr="001A1276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ABB62D" wp14:editId="07BCC26E">
                <wp:simplePos x="0" y="0"/>
                <wp:positionH relativeFrom="page">
                  <wp:posOffset>236855</wp:posOffset>
                </wp:positionH>
                <wp:positionV relativeFrom="page">
                  <wp:posOffset>254000</wp:posOffset>
                </wp:positionV>
                <wp:extent cx="7289800" cy="9575800"/>
                <wp:effectExtent l="0" t="0" r="8890" b="7620"/>
                <wp:wrapNone/>
                <wp:docPr id="3" name="Rectangle 3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0" cy="95758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371B093A" id="Rectangle 34" o:spid="_x0000_s1026" style="position:absolute;margin-left:18.65pt;margin-top:20pt;width:574pt;height:754pt;z-index:-251653120;visibility:visible;mso-wrap-style:square;mso-width-percent:94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4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" fillcolor="#5fccfc [3206]" stroked="f">
                <w10:wrap anchorx="page" anchory="page"/>
              </v:rect>
            </w:pict>
          </mc:Fallback>
        </mc:AlternateContent>
      </w:r>
    </w:p>
    <w:p w14:paraId="6C2901B6" w14:textId="36598B65" w:rsidR="00622A34" w:rsidRPr="000656EA" w:rsidRDefault="00622A34" w:rsidP="00622A34">
      <w:pPr>
        <w:pStyle w:val="Information"/>
        <w:rPr>
          <w:rStyle w:val="InformationChar"/>
        </w:rPr>
      </w:pPr>
    </w:p>
    <w:p w14:paraId="290DF760" w14:textId="56576D0C" w:rsidR="005A20B8" w:rsidRPr="000656EA" w:rsidRDefault="00C97BA6" w:rsidP="000656EA">
      <w:pPr>
        <w:pStyle w:val="Information"/>
        <w:rPr>
          <w:rStyle w:val="InformationChar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E0A65E3" wp14:editId="5BC9CD2C">
            <wp:simplePos x="0" y="0"/>
            <wp:positionH relativeFrom="margin">
              <wp:align>left</wp:align>
            </wp:positionH>
            <wp:positionV relativeFrom="paragraph">
              <wp:posOffset>1560195</wp:posOffset>
            </wp:positionV>
            <wp:extent cx="3116580" cy="3666565"/>
            <wp:effectExtent l="0" t="0" r="7620" b="0"/>
            <wp:wrapTight wrapText="bothSides">
              <wp:wrapPolygon edited="0">
                <wp:start x="0" y="0"/>
                <wp:lineTo x="0" y="21435"/>
                <wp:lineTo x="21521" y="21435"/>
                <wp:lineTo x="215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66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0BCC">
        <w:rPr>
          <w:rStyle w:val="InformationChar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3BF2D3" wp14:editId="5FCCA6F2">
                <wp:simplePos x="0" y="0"/>
                <wp:positionH relativeFrom="column">
                  <wp:posOffset>3246120</wp:posOffset>
                </wp:positionH>
                <wp:positionV relativeFrom="paragraph">
                  <wp:posOffset>2078355</wp:posOffset>
                </wp:positionV>
                <wp:extent cx="2849880" cy="30480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30480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chemeClr val="accent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003DA" w14:textId="604F57DA" w:rsidR="00D00BCC" w:rsidRPr="00D00BCC" w:rsidRDefault="00EC7C61" w:rsidP="00D00BCC">
                            <w:p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KED uses facial recognition to unlock the door. It </w:t>
                            </w:r>
                            <w:r w:rsidR="005A33C8">
                              <w:rPr>
                                <w:color w:val="auto"/>
                              </w:rPr>
                              <w:t xml:space="preserve">uses machine learning to identify a person’s a face, and it recognizes the user. With a built security system, it can alert the user if a break in occurs. Couriers could be allowed drop off packages inside the user’s home to avoid theft.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F2D3" id="Text Box 2" o:spid="_x0000_s1030" type="#_x0000_t202" style="position:absolute;left:0;text-align:left;margin-left:255.6pt;margin-top:163.65pt;width:224.4pt;height:24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" fillcolor="#5fccfc [3206]" strokecolor="#5fccfc [3206]">
                <v:textbox>
                  <w:txbxContent>
                    <w:p w14:paraId="0EE003DA" w14:textId="604F57DA" w:rsidR="00D00BCC" w:rsidRPr="00D00BCC" w:rsidRDefault="00EC7C61" w:rsidP="00D00BCC">
                      <w:p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KED uses facial recognition to unlock the door. It </w:t>
                      </w:r>
                      <w:r w:rsidR="005A33C8">
                        <w:rPr>
                          <w:color w:val="auto"/>
                        </w:rPr>
                        <w:t xml:space="preserve">uses machine learning to identify a person’s a face, and it recognizes the user. With a built security system, it can alert the user if a break in occurs. Couriers could be allowed drop off packages inside the user’s home to avoid theft.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A20B8" w:rsidRPr="000656EA" w:rsidSect="00A87F55">
      <w:pgSz w:w="12240" w:h="15840" w:code="1"/>
      <w:pgMar w:top="1440" w:right="1440" w:bottom="432" w:left="144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AEBD5" w14:textId="77777777" w:rsidR="00E705DE" w:rsidRDefault="00E705DE" w:rsidP="001A1276">
      <w:pPr>
        <w:spacing w:after="0" w:line="240" w:lineRule="auto"/>
      </w:pPr>
      <w:r>
        <w:separator/>
      </w:r>
    </w:p>
  </w:endnote>
  <w:endnote w:type="continuationSeparator" w:id="0">
    <w:p w14:paraId="0C722D1B" w14:textId="77777777" w:rsidR="00E705DE" w:rsidRDefault="00E705DE" w:rsidP="001A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1D3C4" w14:textId="77777777" w:rsidR="00E705DE" w:rsidRDefault="00E705DE" w:rsidP="001A1276">
      <w:pPr>
        <w:spacing w:after="0" w:line="240" w:lineRule="auto"/>
      </w:pPr>
      <w:r>
        <w:separator/>
      </w:r>
    </w:p>
  </w:footnote>
  <w:footnote w:type="continuationSeparator" w:id="0">
    <w:p w14:paraId="7ABAC70E" w14:textId="77777777" w:rsidR="00E705DE" w:rsidRDefault="00E705DE" w:rsidP="001A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zMjYyNjUxNjYxMDVX0lEKTi0uzszPAykwrAUAl6OG1iwAAAA="/>
  </w:docVars>
  <w:rsids>
    <w:rsidRoot w:val="006B4850"/>
    <w:rsid w:val="00043E79"/>
    <w:rsid w:val="000656EA"/>
    <w:rsid w:val="000F4354"/>
    <w:rsid w:val="00113C17"/>
    <w:rsid w:val="001A1276"/>
    <w:rsid w:val="002B51C7"/>
    <w:rsid w:val="002C235A"/>
    <w:rsid w:val="002F277C"/>
    <w:rsid w:val="003F153B"/>
    <w:rsid w:val="0048674C"/>
    <w:rsid w:val="004F7D04"/>
    <w:rsid w:val="005226DD"/>
    <w:rsid w:val="005A20B8"/>
    <w:rsid w:val="005A33C8"/>
    <w:rsid w:val="00622A34"/>
    <w:rsid w:val="006532FE"/>
    <w:rsid w:val="006B4850"/>
    <w:rsid w:val="00703202"/>
    <w:rsid w:val="00742E36"/>
    <w:rsid w:val="0081236B"/>
    <w:rsid w:val="009B0AFB"/>
    <w:rsid w:val="009D7D23"/>
    <w:rsid w:val="00A53365"/>
    <w:rsid w:val="00A87F55"/>
    <w:rsid w:val="00AF487F"/>
    <w:rsid w:val="00C97BA6"/>
    <w:rsid w:val="00CF13A4"/>
    <w:rsid w:val="00D00BCC"/>
    <w:rsid w:val="00DB2487"/>
    <w:rsid w:val="00E705DE"/>
    <w:rsid w:val="00EC7C61"/>
    <w:rsid w:val="00F7410B"/>
    <w:rsid w:val="00FC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1FD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FFFFFF" w:themeColor="background1"/>
        <w:sz w:val="32"/>
        <w:szCs w:val="3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6EA"/>
  </w:style>
  <w:style w:type="paragraph" w:styleId="Heading1">
    <w:name w:val="heading 1"/>
    <w:basedOn w:val="Normal"/>
    <w:next w:val="Normal"/>
    <w:link w:val="Heading1Char"/>
    <w:uiPriority w:val="9"/>
    <w:qFormat/>
    <w:rsid w:val="00F7410B"/>
    <w:pPr>
      <w:keepNext/>
      <w:keepLines/>
      <w:spacing w:after="0" w:line="168" w:lineRule="auto"/>
      <w:outlineLvl w:val="0"/>
    </w:pPr>
    <w:rPr>
      <w:rFonts w:eastAsiaTheme="majorEastAsia" w:cstheme="majorBidi"/>
      <w:b/>
      <w:i/>
      <w:sz w:val="144"/>
      <w14:props3d w14:extrusionH="1079500" w14:contourW="0" w14:prstMaterial="matte">
        <w14:bevelT w14:w="38100" w14:h="0" w14:prst="circle"/>
        <w14:extrusionClr>
          <w14:schemeClr w14:val="tx1"/>
        </w14:extrusionClr>
        <w14:contourClr>
          <w14:schemeClr w14:val="accent1"/>
        </w14:contourClr>
      </w14:props3d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1236B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0AFB"/>
  </w:style>
  <w:style w:type="paragraph" w:styleId="Footer">
    <w:name w:val="footer"/>
    <w:basedOn w:val="Normal"/>
    <w:link w:val="FooterChar"/>
    <w:uiPriority w:val="99"/>
    <w:semiHidden/>
    <w:rsid w:val="0081236B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AFB"/>
  </w:style>
  <w:style w:type="character" w:styleId="PlaceholderText">
    <w:name w:val="Placeholder Text"/>
    <w:basedOn w:val="DefaultParagraphFont"/>
    <w:uiPriority w:val="99"/>
    <w:semiHidden/>
    <w:rsid w:val="0081236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D7D23"/>
    <w:pPr>
      <w:contextualSpacing/>
    </w:pPr>
    <w:rPr>
      <w:rFonts w:asciiTheme="majorHAnsi" w:eastAsiaTheme="majorEastAsia" w:hAnsiTheme="majorHAnsi" w:cstheme="majorBidi"/>
      <w:b/>
      <w:caps/>
      <w:color w:val="FFFF00" w:themeColor="accent2"/>
      <w:kern w:val="28"/>
      <w:sz w:val="80"/>
      <w:szCs w:val="56"/>
      <w14:props3d w14:extrusionH="254000" w14:contourW="0" w14:prstMaterial="matte">
        <w14:bevelT w14:w="38100" w14:h="0" w14:prst="circle"/>
        <w14:extrusionClr>
          <w14:schemeClr w14:val="tx1"/>
        </w14:extrusionClr>
      </w14:props3d>
    </w:rPr>
  </w:style>
  <w:style w:type="character" w:customStyle="1" w:styleId="TitleChar">
    <w:name w:val="Title Char"/>
    <w:basedOn w:val="DefaultParagraphFont"/>
    <w:link w:val="Title"/>
    <w:uiPriority w:val="10"/>
    <w:rsid w:val="009D7D23"/>
    <w:rPr>
      <w:rFonts w:asciiTheme="majorHAnsi" w:eastAsiaTheme="majorEastAsia" w:hAnsiTheme="majorHAnsi" w:cstheme="majorBidi"/>
      <w:b/>
      <w:caps/>
      <w:color w:val="FFFF00" w:themeColor="accent2"/>
      <w:kern w:val="28"/>
      <w:sz w:val="80"/>
      <w:szCs w:val="56"/>
      <w14:props3d w14:extrusionH="254000" w14:contourW="0" w14:prstMaterial="matte">
        <w14:bevelT w14:w="38100" w14:h="0" w14:prst="circle"/>
        <w14:extrusionClr>
          <w14:schemeClr w14:val="tx1"/>
        </w14:extrusionClr>
      </w14:props3d>
    </w:rPr>
  </w:style>
  <w:style w:type="paragraph" w:styleId="Subtitle">
    <w:name w:val="Subtitle"/>
    <w:basedOn w:val="Normal"/>
    <w:next w:val="Normal"/>
    <w:link w:val="SubtitleChar"/>
    <w:uiPriority w:val="11"/>
    <w:qFormat/>
    <w:rsid w:val="0048674C"/>
    <w:pPr>
      <w:numPr>
        <w:ilvl w:val="1"/>
      </w:numPr>
      <w:spacing w:after="0" w:line="168" w:lineRule="auto"/>
    </w:pPr>
    <w:rPr>
      <w:rFonts w:asciiTheme="majorHAnsi" w:eastAsiaTheme="minorEastAsia" w:hAnsiTheme="majorHAnsi"/>
      <w:caps/>
      <w:color w:val="FFFF00" w:themeColor="accent2"/>
      <w:sz w:val="192"/>
      <w:szCs w:val="22"/>
      <w14:props3d w14:extrusionH="1270000" w14:contourW="0" w14:prstMaterial="matte">
        <w14:bevelT w14:w="38100" w14:h="0" w14:prst="circle"/>
        <w14:extrusionClr>
          <w14:schemeClr w14:val="accent1"/>
        </w14:extrusionClr>
      </w14:props3d>
    </w:rPr>
  </w:style>
  <w:style w:type="character" w:customStyle="1" w:styleId="SubtitleChar">
    <w:name w:val="Subtitle Char"/>
    <w:basedOn w:val="DefaultParagraphFont"/>
    <w:link w:val="Subtitle"/>
    <w:uiPriority w:val="11"/>
    <w:rsid w:val="0048674C"/>
    <w:rPr>
      <w:rFonts w:asciiTheme="majorHAnsi" w:eastAsiaTheme="minorEastAsia" w:hAnsiTheme="majorHAnsi"/>
      <w:caps/>
      <w:color w:val="FFFF00" w:themeColor="accent2"/>
      <w:sz w:val="192"/>
      <w:szCs w:val="22"/>
      <w14:props3d w14:extrusionH="1270000" w14:contourW="0" w14:prstMaterial="matte">
        <w14:bevelT w14:w="38100" w14:h="0" w14:prst="circle"/>
        <w14:extrusionClr>
          <w14:schemeClr w14:val="accent1"/>
        </w14:extrusionClr>
      </w14:props3d>
    </w:rPr>
  </w:style>
  <w:style w:type="character" w:customStyle="1" w:styleId="Heading1Char">
    <w:name w:val="Heading 1 Char"/>
    <w:basedOn w:val="DefaultParagraphFont"/>
    <w:link w:val="Heading1"/>
    <w:uiPriority w:val="9"/>
    <w:rsid w:val="00F7410B"/>
    <w:rPr>
      <w:rFonts w:eastAsiaTheme="majorEastAsia" w:cstheme="majorBidi"/>
      <w:b/>
      <w:i/>
      <w:color w:val="FFFFFF" w:themeColor="background1"/>
      <w:sz w:val="144"/>
      <w14:props3d w14:extrusionH="1079500" w14:contourW="0" w14:prstMaterial="matte">
        <w14:bevelT w14:w="38100" w14:h="0" w14:prst="circle"/>
        <w14:extrusionClr>
          <w14:schemeClr w14:val="tx1"/>
        </w14:extrusionClr>
        <w14:contourClr>
          <w14:schemeClr w14:val="accent1"/>
        </w14:contourClr>
      </w14:props3d>
    </w:rPr>
  </w:style>
  <w:style w:type="paragraph" w:customStyle="1" w:styleId="Information">
    <w:name w:val="Information"/>
    <w:basedOn w:val="Normal"/>
    <w:link w:val="InformationChar"/>
    <w:uiPriority w:val="99"/>
    <w:qFormat/>
    <w:rsid w:val="000656EA"/>
    <w:pPr>
      <w:ind w:left="1872" w:right="1872"/>
    </w:pPr>
  </w:style>
  <w:style w:type="character" w:customStyle="1" w:styleId="InformationChar">
    <w:name w:val="Information Char"/>
    <w:basedOn w:val="DefaultParagraphFont"/>
    <w:link w:val="Information"/>
    <w:uiPriority w:val="99"/>
    <w:rsid w:val="0006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Templates\Middle%20school%20graduation%20flyer.dotx" TargetMode="External"/></Relationships>
</file>

<file path=word/theme/theme1.xml><?xml version="1.0" encoding="utf-8"?>
<a:theme xmlns:a="http://schemas.openxmlformats.org/drawingml/2006/main" name="Office Theme">
  <a:themeElements>
    <a:clrScheme name="MS Graduation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7815"/>
      </a:accent1>
      <a:accent2>
        <a:srgbClr val="FFFF00"/>
      </a:accent2>
      <a:accent3>
        <a:srgbClr val="5FCCFC"/>
      </a:accent3>
      <a:accent4>
        <a:srgbClr val="7030A0"/>
      </a:accent4>
      <a:accent5>
        <a:srgbClr val="92D050"/>
      </a:accent5>
      <a:accent6>
        <a:srgbClr val="8496B0"/>
      </a:accent6>
      <a:hlink>
        <a:srgbClr val="FF7815"/>
      </a:hlink>
      <a:folHlink>
        <a:srgbClr val="FF7815"/>
      </a:folHlink>
    </a:clrScheme>
    <a:fontScheme name="Card Graduation Middle School">
      <a:majorFont>
        <a:latin typeface="Arial Black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76F45-A99D-4DA6-94BE-79A7C18F9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66B71-365E-4E89-BCCF-D8E31DB8441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16A2AD0-BC9A-4225-87E3-EDB5B21CC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CEB624-2A14-45E7-BC89-C2D4D1018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Middle school graduation flyer.dotx</Template>
  <TotalTime>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2020-04-24T07:21:00Z</dcterms:created>
  <dcterms:modified xsi:type="dcterms:W3CDTF">2020-05-01T01:55:00Z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